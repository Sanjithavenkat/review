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51FFE2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F2303CF" w14:textId="40F0CE70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D55DA1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19C7F8C" w14:textId="099FE27C" w:rsidR="001B2ABD" w:rsidRPr="0053324E" w:rsidRDefault="00175746" w:rsidP="001B2ABD">
            <w:pPr>
              <w:pStyle w:val="Title"/>
              <w:rPr>
                <w:sz w:val="52"/>
                <w:szCs w:val="52"/>
              </w:rPr>
            </w:pPr>
            <w:r w:rsidRPr="0053324E">
              <w:rPr>
                <w:sz w:val="52"/>
                <w:szCs w:val="52"/>
              </w:rPr>
              <w:t>Sanjitha v</w:t>
            </w:r>
          </w:p>
          <w:p w14:paraId="6BD5D381" w14:textId="75E94B75" w:rsidR="001B2ABD" w:rsidRDefault="00243CFF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0D0D1DE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FABC5D5DB1E486096DC3F4A6F13E8A9"/>
              </w:placeholder>
              <w:temporary/>
              <w:showingPlcHdr/>
              <w15:appearance w15:val="hidden"/>
            </w:sdtPr>
            <w:sdtEndPr/>
            <w:sdtContent>
              <w:p w14:paraId="376671D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9480D6A" w14:textId="51179D77" w:rsidR="00036450" w:rsidRDefault="00175746" w:rsidP="00175746">
            <w:r w:rsidRPr="00175746">
              <w:t>My strong communication and interpersonal skills enable me to collaborate effectively with diverse teams and stakeholders. I am passionate about continuous learning and professional growth, always seeking new challenges and opportunities to enhance my skill set and contribute to organizational success.</w:t>
            </w:r>
          </w:p>
          <w:p w14:paraId="2C376431" w14:textId="77777777" w:rsidR="00036450" w:rsidRDefault="00036450" w:rsidP="00036450"/>
          <w:sdt>
            <w:sdtPr>
              <w:id w:val="-1954003311"/>
              <w:placeholder>
                <w:docPart w:val="0800FC33441F45EEAF0527449440B3AA"/>
              </w:placeholder>
              <w:temporary/>
              <w:showingPlcHdr/>
              <w15:appearance w15:val="hidden"/>
            </w:sdtPr>
            <w:sdtEndPr/>
            <w:sdtContent>
              <w:p w14:paraId="640B669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D07E0ABFFF34A65AA33092C865FCEEF"/>
              </w:placeholder>
              <w:temporary/>
              <w:showingPlcHdr/>
              <w15:appearance w15:val="hidden"/>
            </w:sdtPr>
            <w:sdtEndPr/>
            <w:sdtContent>
              <w:p w14:paraId="246CABCB" w14:textId="77777777" w:rsidR="004D3011" w:rsidRDefault="004D3011" w:rsidP="004D3011">
                <w:r w:rsidRPr="00175746">
                  <w:rPr>
                    <w:b/>
                    <w:bCs/>
                  </w:rPr>
                  <w:t>PHONE:</w:t>
                </w:r>
              </w:p>
            </w:sdtContent>
          </w:sdt>
          <w:p w14:paraId="5648AA4E" w14:textId="6F826E6D" w:rsidR="004D3011" w:rsidRDefault="00175746" w:rsidP="004D3011">
            <w:r>
              <w:t>9043837000</w:t>
            </w:r>
          </w:p>
          <w:p w14:paraId="3CBA6919" w14:textId="77777777" w:rsidR="004D3011" w:rsidRDefault="004D3011" w:rsidP="004D3011"/>
          <w:sdt>
            <w:sdtPr>
              <w:id w:val="-240260293"/>
              <w:placeholder>
                <w:docPart w:val="9825C354082945379A19126C5D64495E"/>
              </w:placeholder>
              <w:temporary/>
              <w:showingPlcHdr/>
              <w15:appearance w15:val="hidden"/>
            </w:sdtPr>
            <w:sdtEndPr/>
            <w:sdtContent>
              <w:p w14:paraId="565EBA19" w14:textId="77777777" w:rsidR="004D3011" w:rsidRDefault="004D3011" w:rsidP="004D3011">
                <w:r w:rsidRPr="00175746">
                  <w:rPr>
                    <w:b/>
                    <w:bCs/>
                  </w:rPr>
                  <w:t>EMAIL:</w:t>
                </w:r>
              </w:p>
            </w:sdtContent>
          </w:sdt>
          <w:p w14:paraId="0B163F01" w14:textId="6BD24FA6" w:rsidR="00036450" w:rsidRPr="00E4381A" w:rsidRDefault="00175746" w:rsidP="004D3011">
            <w:pPr>
              <w:rPr>
                <w:rStyle w:val="Hyperlink"/>
              </w:rPr>
            </w:pPr>
            <w:r>
              <w:t>Vsanju0777@gmail.com</w:t>
            </w:r>
          </w:p>
          <w:sdt>
            <w:sdtPr>
              <w:id w:val="-1444214663"/>
              <w:placeholder>
                <w:docPart w:val="35CB565C795D4C0691A153F1200DB7D9"/>
              </w:placeholder>
              <w:temporary/>
              <w:showingPlcHdr/>
              <w15:appearance w15:val="hidden"/>
            </w:sdtPr>
            <w:sdtEndPr/>
            <w:sdtContent>
              <w:p w14:paraId="6F7BCEB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FDC73ED" w14:textId="77777777" w:rsidR="004D3011" w:rsidRDefault="006679C7" w:rsidP="004D3011">
            <w:proofErr w:type="gramStart"/>
            <w:r>
              <w:t>Sports(</w:t>
            </w:r>
            <w:proofErr w:type="gramEnd"/>
            <w:r>
              <w:t>Throwball)</w:t>
            </w:r>
          </w:p>
          <w:p w14:paraId="24264E14" w14:textId="77777777" w:rsidR="006679C7" w:rsidRDefault="006679C7" w:rsidP="004D3011">
            <w:r>
              <w:t>Reading</w:t>
            </w:r>
          </w:p>
          <w:p w14:paraId="3A26562D" w14:textId="787AD015" w:rsidR="006679C7" w:rsidRPr="004D3011" w:rsidRDefault="006679C7" w:rsidP="004D3011">
            <w:r>
              <w:t>Dancing</w:t>
            </w:r>
          </w:p>
        </w:tc>
        <w:tc>
          <w:tcPr>
            <w:tcW w:w="720" w:type="dxa"/>
          </w:tcPr>
          <w:p w14:paraId="6BC4DCC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C7D32589DF741CD9FCB6723F9990910"/>
              </w:placeholder>
              <w:temporary/>
              <w:showingPlcHdr/>
              <w15:appearance w15:val="hidden"/>
            </w:sdtPr>
            <w:sdtEndPr/>
            <w:sdtContent>
              <w:p w14:paraId="7A56B5B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E95EC80" w14:textId="77777777" w:rsidR="0053324E" w:rsidRDefault="00175746" w:rsidP="00036450">
            <w:pPr>
              <w:rPr>
                <w:b/>
                <w:bCs/>
              </w:rPr>
            </w:pPr>
            <w:r w:rsidRPr="00175746">
              <w:rPr>
                <w:b/>
                <w:bCs/>
              </w:rPr>
              <w:t>B.E Electronics and Communication Engineering</w:t>
            </w:r>
          </w:p>
          <w:p w14:paraId="34509606" w14:textId="4FDF3C94" w:rsidR="00175746" w:rsidRPr="0053324E" w:rsidRDefault="00175746" w:rsidP="00036450">
            <w:pPr>
              <w:rPr>
                <w:b/>
                <w:bCs/>
              </w:rPr>
            </w:pPr>
            <w:r w:rsidRPr="00175746">
              <w:t>Sri Krishna College of Engineering and Technol</w:t>
            </w:r>
            <w:r w:rsidR="0053324E">
              <w:t>o</w:t>
            </w:r>
            <w:r w:rsidRPr="00175746">
              <w:t>gy</w:t>
            </w:r>
            <w:r w:rsidR="0053324E">
              <w:t xml:space="preserve">                             </w:t>
            </w:r>
            <w:r w:rsidR="0053324E" w:rsidRPr="0053324E">
              <w:rPr>
                <w:b/>
                <w:bCs/>
              </w:rPr>
              <w:t>2022-2026 Coimbatore</w:t>
            </w:r>
          </w:p>
          <w:p w14:paraId="21D2DD57" w14:textId="589EF4F7" w:rsidR="00175746" w:rsidRDefault="00175746" w:rsidP="00036450">
            <w:pPr>
              <w:rPr>
                <w:b/>
                <w:bCs/>
              </w:rPr>
            </w:pPr>
            <w:r w:rsidRPr="0053324E">
              <w:rPr>
                <w:b/>
                <w:bCs/>
              </w:rPr>
              <w:t xml:space="preserve">HSC </w:t>
            </w:r>
            <w:r w:rsidR="0053324E" w:rsidRPr="0053324E">
              <w:rPr>
                <w:b/>
                <w:bCs/>
              </w:rPr>
              <w:t>–</w:t>
            </w:r>
            <w:r w:rsidRPr="0053324E">
              <w:rPr>
                <w:b/>
                <w:bCs/>
              </w:rPr>
              <w:t xml:space="preserve"> </w:t>
            </w:r>
            <w:r w:rsidR="0053324E" w:rsidRPr="0053324E">
              <w:rPr>
                <w:b/>
                <w:bCs/>
              </w:rPr>
              <w:t>Se</w:t>
            </w:r>
            <w:r w:rsidR="0053324E">
              <w:rPr>
                <w:b/>
                <w:bCs/>
              </w:rPr>
              <w:t>c</w:t>
            </w:r>
            <w:r w:rsidR="0053324E" w:rsidRPr="0053324E">
              <w:rPr>
                <w:b/>
                <w:bCs/>
              </w:rPr>
              <w:t>ured 70.5%</w:t>
            </w:r>
          </w:p>
          <w:p w14:paraId="7F1ABECE" w14:textId="5C8EFDEB" w:rsidR="0053324E" w:rsidRDefault="0053324E" w:rsidP="00036450">
            <w:pPr>
              <w:rPr>
                <w:b/>
                <w:bCs/>
              </w:rPr>
            </w:pPr>
            <w:r w:rsidRPr="0053324E">
              <w:t>Vivek Vidyalaya Matric Higher Second</w:t>
            </w:r>
            <w:r>
              <w:t>a</w:t>
            </w:r>
            <w:r w:rsidRPr="0053324E">
              <w:t>r</w:t>
            </w:r>
            <w:r>
              <w:t xml:space="preserve">y            </w:t>
            </w:r>
            <w:r w:rsidRPr="0053324E">
              <w:rPr>
                <w:b/>
                <w:bCs/>
              </w:rPr>
              <w:t>2021-2022 Coimbatore</w:t>
            </w:r>
          </w:p>
          <w:p w14:paraId="5BE131C8" w14:textId="693FA8EF" w:rsidR="00F97524" w:rsidRDefault="0053324E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SSLC- Secured </w:t>
            </w:r>
            <w:r w:rsidR="00F97524">
              <w:rPr>
                <w:b/>
                <w:bCs/>
              </w:rPr>
              <w:t>88.2%</w:t>
            </w:r>
          </w:p>
          <w:p w14:paraId="32F2A8D0" w14:textId="39A2AD28" w:rsidR="00F97524" w:rsidRPr="0053324E" w:rsidRDefault="00F97524" w:rsidP="00036450">
            <w:pPr>
              <w:rPr>
                <w:b/>
                <w:bCs/>
              </w:rPr>
            </w:pPr>
            <w:r w:rsidRPr="00F97524">
              <w:t>Vivek Vidya Mandir (</w:t>
            </w:r>
            <w:proofErr w:type="gramStart"/>
            <w:r w:rsidRPr="00F97524">
              <w:t>CBSE)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                                2019-2020 </w:t>
            </w:r>
            <w:proofErr w:type="spellStart"/>
            <w:r>
              <w:rPr>
                <w:b/>
                <w:bCs/>
              </w:rPr>
              <w:t>Coimbotore</w:t>
            </w:r>
            <w:proofErr w:type="spellEnd"/>
          </w:p>
          <w:p w14:paraId="2F1B9F3F" w14:textId="77777777" w:rsidR="0053324E" w:rsidRPr="0053324E" w:rsidRDefault="0053324E" w:rsidP="00036450"/>
          <w:p w14:paraId="320F9230" w14:textId="2A5B82C4" w:rsidR="00175746" w:rsidRPr="00175746" w:rsidRDefault="00175746" w:rsidP="00036450"/>
          <w:p w14:paraId="74F9695B" w14:textId="7D6AE26B" w:rsidR="00036450" w:rsidRPr="00B359E4" w:rsidRDefault="00036450" w:rsidP="00B359E4">
            <w:pPr>
              <w:pStyle w:val="Heading4"/>
            </w:pPr>
          </w:p>
          <w:p w14:paraId="61A010DB" w14:textId="777AB68E" w:rsidR="00036450" w:rsidRDefault="00F97524" w:rsidP="00036450">
            <w:pPr>
              <w:pStyle w:val="Heading2"/>
            </w:pPr>
            <w:r>
              <w:t>Project</w:t>
            </w:r>
          </w:p>
          <w:p w14:paraId="14796FBA" w14:textId="2A884BDF" w:rsidR="004D3011" w:rsidRDefault="00F97524" w:rsidP="004D3011">
            <w:r>
              <w:t>Skin care disease detection using deep learning</w:t>
            </w:r>
          </w:p>
          <w:p w14:paraId="4E7F6185" w14:textId="77777777" w:rsidR="00F97524" w:rsidRDefault="00F97524" w:rsidP="004D3011"/>
          <w:p w14:paraId="5EC48748" w14:textId="1AC641CB" w:rsidR="00F97524" w:rsidRDefault="00F97524" w:rsidP="004D3011">
            <w:pPr>
              <w:rPr>
                <w:b/>
                <w:bCs/>
              </w:rPr>
            </w:pPr>
            <w:r w:rsidRPr="00F97524">
              <w:rPr>
                <w:b/>
                <w:bCs/>
              </w:rPr>
              <w:t>Platform used</w:t>
            </w:r>
          </w:p>
          <w:p w14:paraId="461904AF" w14:textId="712E968C" w:rsidR="00F97524" w:rsidRPr="00F97524" w:rsidRDefault="00F97524" w:rsidP="004D3011">
            <w:proofErr w:type="spellStart"/>
            <w:proofErr w:type="gramStart"/>
            <w:r w:rsidRPr="00F97524">
              <w:t>Python,Java</w:t>
            </w:r>
            <w:proofErr w:type="gramEnd"/>
            <w:r w:rsidRPr="00F97524">
              <w:t>,HTML,CSS,CNN</w:t>
            </w:r>
            <w:proofErr w:type="spellEnd"/>
            <w:r w:rsidRPr="00F97524">
              <w:t>(For image processing)</w:t>
            </w:r>
          </w:p>
          <w:p w14:paraId="11BFED78" w14:textId="77777777" w:rsidR="004D3011" w:rsidRDefault="004D3011" w:rsidP="00036450"/>
          <w:sdt>
            <w:sdtPr>
              <w:id w:val="1669594239"/>
              <w:placeholder>
                <w:docPart w:val="BFAF301DAEE44840B9DF52C0B0A76AF8"/>
              </w:placeholder>
              <w:temporary/>
              <w:showingPlcHdr/>
              <w15:appearance w15:val="hidden"/>
            </w:sdtPr>
            <w:sdtEndPr/>
            <w:sdtContent>
              <w:p w14:paraId="0B05BF3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7C939DC" w14:textId="77777777" w:rsidR="00036450" w:rsidRDefault="00F97524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C++</w:t>
            </w:r>
          </w:p>
          <w:p w14:paraId="72299AD0" w14:textId="77777777" w:rsidR="00F97524" w:rsidRDefault="00F97524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Java </w:t>
            </w:r>
          </w:p>
          <w:p w14:paraId="4EC06A18" w14:textId="77777777" w:rsidR="00F97524" w:rsidRDefault="00F97524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HTML,CSS and Java Script</w:t>
            </w:r>
          </w:p>
          <w:p w14:paraId="2156EE8D" w14:textId="77777777" w:rsidR="006679C7" w:rsidRDefault="006679C7" w:rsidP="004D3011">
            <w:pPr>
              <w:rPr>
                <w:noProof/>
                <w:color w:val="000000" w:themeColor="text1"/>
              </w:rPr>
            </w:pPr>
          </w:p>
          <w:p w14:paraId="68D22758" w14:textId="2498E668" w:rsidR="006679C7" w:rsidRDefault="006679C7" w:rsidP="004D3011">
            <w:pPr>
              <w:rPr>
                <w:b/>
                <w:bCs/>
                <w:noProof/>
                <w:color w:val="000000" w:themeColor="text1"/>
              </w:rPr>
            </w:pPr>
            <w:r w:rsidRPr="006679C7">
              <w:rPr>
                <w:b/>
                <w:bCs/>
                <w:noProof/>
                <w:color w:val="000000" w:themeColor="text1"/>
              </w:rPr>
              <w:t>WORKSHOP ATTENDED</w:t>
            </w:r>
          </w:p>
          <w:p w14:paraId="624F6B24" w14:textId="77777777" w:rsidR="006679C7" w:rsidRDefault="006679C7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4AA98552" w14:textId="77777777" w:rsidR="006679C7" w:rsidRPr="006679C7" w:rsidRDefault="006679C7" w:rsidP="004D3011">
            <w:pPr>
              <w:rPr>
                <w:noProof/>
                <w:color w:val="000000" w:themeColor="text1"/>
              </w:rPr>
            </w:pPr>
            <w:r w:rsidRPr="006679C7">
              <w:rPr>
                <w:noProof/>
                <w:color w:val="000000" w:themeColor="text1"/>
              </w:rPr>
              <w:t xml:space="preserve">Data Analytics using R </w:t>
            </w:r>
          </w:p>
          <w:p w14:paraId="522CDAB1" w14:textId="2DC71CD3" w:rsidR="006679C7" w:rsidRDefault="006679C7" w:rsidP="004D3011">
            <w:pPr>
              <w:rPr>
                <w:noProof/>
                <w:color w:val="000000" w:themeColor="text1"/>
              </w:rPr>
            </w:pPr>
            <w:r w:rsidRPr="006679C7">
              <w:rPr>
                <w:noProof/>
                <w:color w:val="000000" w:themeColor="text1"/>
              </w:rPr>
              <w:t>IOT using ESP32</w:t>
            </w:r>
          </w:p>
          <w:p w14:paraId="310DA74A" w14:textId="77777777" w:rsidR="006679C7" w:rsidRDefault="006679C7" w:rsidP="004D3011">
            <w:pPr>
              <w:rPr>
                <w:noProof/>
                <w:color w:val="000000" w:themeColor="text1"/>
              </w:rPr>
            </w:pPr>
          </w:p>
          <w:p w14:paraId="2F645210" w14:textId="00A205CB" w:rsidR="006679C7" w:rsidRDefault="006679C7" w:rsidP="004D3011">
            <w:pPr>
              <w:rPr>
                <w:b/>
                <w:bCs/>
                <w:noProof/>
                <w:color w:val="000000" w:themeColor="text1"/>
              </w:rPr>
            </w:pPr>
            <w:r w:rsidRPr="006679C7">
              <w:rPr>
                <w:b/>
                <w:bCs/>
                <w:noProof/>
                <w:color w:val="000000" w:themeColor="text1"/>
              </w:rPr>
              <w:t>PAPER PRESENTATION (in precision Agriculture)</w:t>
            </w:r>
          </w:p>
          <w:p w14:paraId="0CDCEA4F" w14:textId="77777777" w:rsidR="006679C7" w:rsidRDefault="006679C7" w:rsidP="004D3011">
            <w:pPr>
              <w:rPr>
                <w:b/>
                <w:bCs/>
                <w:noProof/>
                <w:color w:val="000000" w:themeColor="text1"/>
              </w:rPr>
            </w:pPr>
          </w:p>
          <w:p w14:paraId="61393A4D" w14:textId="04D618DB" w:rsidR="006679C7" w:rsidRDefault="006679C7" w:rsidP="004D3011">
            <w:pPr>
              <w:rPr>
                <w:noProof/>
                <w:color w:val="000000" w:themeColor="text1"/>
              </w:rPr>
            </w:pPr>
            <w:r w:rsidRPr="006679C7">
              <w:rPr>
                <w:noProof/>
                <w:color w:val="000000" w:themeColor="text1"/>
              </w:rPr>
              <w:t>Integrating Technology for sustainable food production</w:t>
            </w:r>
          </w:p>
          <w:p w14:paraId="7DA55C1F" w14:textId="77777777" w:rsidR="006679C7" w:rsidRDefault="006679C7" w:rsidP="004D3011">
            <w:pPr>
              <w:rPr>
                <w:noProof/>
                <w:color w:val="000000" w:themeColor="text1"/>
              </w:rPr>
            </w:pPr>
          </w:p>
          <w:p w14:paraId="6F98AA75" w14:textId="198995A4" w:rsidR="006679C7" w:rsidRPr="006679C7" w:rsidRDefault="006679C7" w:rsidP="004D3011">
            <w:pPr>
              <w:rPr>
                <w:b/>
                <w:bCs/>
                <w:noProof/>
                <w:color w:val="000000" w:themeColor="text1"/>
              </w:rPr>
            </w:pPr>
            <w:r w:rsidRPr="006679C7">
              <w:rPr>
                <w:b/>
                <w:bCs/>
                <w:noProof/>
                <w:color w:val="000000" w:themeColor="text1"/>
              </w:rPr>
              <w:t>INTERESTS</w:t>
            </w:r>
          </w:p>
          <w:p w14:paraId="6E159FB8" w14:textId="77777777" w:rsidR="00F97524" w:rsidRDefault="00F97524" w:rsidP="004D3011">
            <w:pPr>
              <w:rPr>
                <w:noProof/>
                <w:color w:val="000000" w:themeColor="text1"/>
              </w:rPr>
            </w:pPr>
          </w:p>
          <w:p w14:paraId="6E4A1C2B" w14:textId="77777777" w:rsidR="006679C7" w:rsidRDefault="006679C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Reading books</w:t>
            </w:r>
          </w:p>
          <w:p w14:paraId="04CA7422" w14:textId="77777777" w:rsidR="006679C7" w:rsidRDefault="006679C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Listening Music</w:t>
            </w:r>
          </w:p>
          <w:p w14:paraId="7EE0C2BB" w14:textId="77777777" w:rsidR="006679C7" w:rsidRDefault="006679C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Photography</w:t>
            </w:r>
          </w:p>
          <w:p w14:paraId="7685FB78" w14:textId="75D31010" w:rsidR="006679C7" w:rsidRPr="00F97524" w:rsidRDefault="006679C7" w:rsidP="004D3011">
            <w:pPr>
              <w:rPr>
                <w:noProof/>
                <w:color w:val="000000" w:themeColor="text1"/>
              </w:rPr>
            </w:pPr>
          </w:p>
        </w:tc>
      </w:tr>
    </w:tbl>
    <w:p w14:paraId="4B413C1A" w14:textId="77777777" w:rsidR="006679C7" w:rsidRDefault="006679C7" w:rsidP="000C45FF">
      <w:pPr>
        <w:tabs>
          <w:tab w:val="left" w:pos="990"/>
        </w:tabs>
      </w:pPr>
    </w:p>
    <w:sectPr w:rsidR="006679C7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263A1" w14:textId="77777777" w:rsidR="00175746" w:rsidRDefault="00175746" w:rsidP="000C45FF">
      <w:r>
        <w:separator/>
      </w:r>
    </w:p>
  </w:endnote>
  <w:endnote w:type="continuationSeparator" w:id="0">
    <w:p w14:paraId="092AEACA" w14:textId="77777777" w:rsidR="00175746" w:rsidRDefault="0017574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64C87" w14:textId="77777777" w:rsidR="00175746" w:rsidRDefault="00175746" w:rsidP="000C45FF">
      <w:r>
        <w:separator/>
      </w:r>
    </w:p>
  </w:footnote>
  <w:footnote w:type="continuationSeparator" w:id="0">
    <w:p w14:paraId="79D9DABE" w14:textId="77777777" w:rsidR="00175746" w:rsidRDefault="0017574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3406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D7FBA" wp14:editId="72F9F70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46"/>
    <w:rsid w:val="00036450"/>
    <w:rsid w:val="00094499"/>
    <w:rsid w:val="000C45FF"/>
    <w:rsid w:val="000E3FD1"/>
    <w:rsid w:val="00112054"/>
    <w:rsid w:val="001317D8"/>
    <w:rsid w:val="001525E1"/>
    <w:rsid w:val="00175746"/>
    <w:rsid w:val="00180329"/>
    <w:rsid w:val="0019001F"/>
    <w:rsid w:val="001A74A5"/>
    <w:rsid w:val="001B2ABD"/>
    <w:rsid w:val="001E0391"/>
    <w:rsid w:val="001E1759"/>
    <w:rsid w:val="001F1ECC"/>
    <w:rsid w:val="002400EB"/>
    <w:rsid w:val="00243CFF"/>
    <w:rsid w:val="00256CF7"/>
    <w:rsid w:val="00281FD5"/>
    <w:rsid w:val="0030481B"/>
    <w:rsid w:val="003156FC"/>
    <w:rsid w:val="003254B5"/>
    <w:rsid w:val="0034195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3324E"/>
    <w:rsid w:val="005E39D5"/>
    <w:rsid w:val="00600670"/>
    <w:rsid w:val="0062123A"/>
    <w:rsid w:val="00646E75"/>
    <w:rsid w:val="006679C7"/>
    <w:rsid w:val="006771D0"/>
    <w:rsid w:val="00680D9D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45513"/>
    <w:rsid w:val="00952C25"/>
    <w:rsid w:val="009A22AD"/>
    <w:rsid w:val="009F766D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644F8"/>
    <w:rsid w:val="00F77FB9"/>
    <w:rsid w:val="00F97524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7F79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itha%20v\AppData\Local\Microsoft\Office\16.0\DTS\en-IN%7b7E9CEBD2-B4C4-4056-BB65-C9706E947FC3%7d\%7bC9E93705-6723-496A-9575-F8B2FF27FF4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ABC5D5DB1E486096DC3F4A6F1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A34B8-51A8-418F-BACA-079047239AC4}"/>
      </w:docPartPr>
      <w:docPartBody>
        <w:p w:rsidR="00B010F4" w:rsidRDefault="00B010F4">
          <w:pPr>
            <w:pStyle w:val="2FABC5D5DB1E486096DC3F4A6F13E8A9"/>
          </w:pPr>
          <w:r w:rsidRPr="00D5459D">
            <w:t>Profile</w:t>
          </w:r>
        </w:p>
      </w:docPartBody>
    </w:docPart>
    <w:docPart>
      <w:docPartPr>
        <w:name w:val="0800FC33441F45EEAF0527449440B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CB68F-064A-4278-832B-C32F3EAF4B2E}"/>
      </w:docPartPr>
      <w:docPartBody>
        <w:p w:rsidR="00B010F4" w:rsidRDefault="00B010F4">
          <w:pPr>
            <w:pStyle w:val="0800FC33441F45EEAF0527449440B3AA"/>
          </w:pPr>
          <w:r w:rsidRPr="00CB0055">
            <w:t>Contact</w:t>
          </w:r>
        </w:p>
      </w:docPartBody>
    </w:docPart>
    <w:docPart>
      <w:docPartPr>
        <w:name w:val="0D07E0ABFFF34A65AA33092C865F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F6BA4-C037-46EC-B6B7-2AAA0A38F728}"/>
      </w:docPartPr>
      <w:docPartBody>
        <w:p w:rsidR="00B010F4" w:rsidRDefault="00B010F4">
          <w:pPr>
            <w:pStyle w:val="0D07E0ABFFF34A65AA33092C865FCEEF"/>
          </w:pPr>
          <w:r w:rsidRPr="004D3011">
            <w:t>PHONE:</w:t>
          </w:r>
        </w:p>
      </w:docPartBody>
    </w:docPart>
    <w:docPart>
      <w:docPartPr>
        <w:name w:val="9825C354082945379A19126C5D64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5E465-2E84-4158-B700-15F34AD900BA}"/>
      </w:docPartPr>
      <w:docPartBody>
        <w:p w:rsidR="00B010F4" w:rsidRDefault="00B010F4">
          <w:pPr>
            <w:pStyle w:val="9825C354082945379A19126C5D64495E"/>
          </w:pPr>
          <w:r w:rsidRPr="004D3011">
            <w:t>EMAIL:</w:t>
          </w:r>
        </w:p>
      </w:docPartBody>
    </w:docPart>
    <w:docPart>
      <w:docPartPr>
        <w:name w:val="35CB565C795D4C0691A153F1200DB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DF61-B4EA-449B-A92B-5A3DB9D8ADC7}"/>
      </w:docPartPr>
      <w:docPartBody>
        <w:p w:rsidR="00B010F4" w:rsidRDefault="00B010F4">
          <w:pPr>
            <w:pStyle w:val="35CB565C795D4C0691A153F1200DB7D9"/>
          </w:pPr>
          <w:r w:rsidRPr="00CB0055">
            <w:t>Hobbies</w:t>
          </w:r>
        </w:p>
      </w:docPartBody>
    </w:docPart>
    <w:docPart>
      <w:docPartPr>
        <w:name w:val="FC7D32589DF741CD9FCB6723F999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ABA9-B3E8-4C57-93B5-D094AA97FD1C}"/>
      </w:docPartPr>
      <w:docPartBody>
        <w:p w:rsidR="00B010F4" w:rsidRDefault="00B010F4">
          <w:pPr>
            <w:pStyle w:val="FC7D32589DF741CD9FCB6723F9990910"/>
          </w:pPr>
          <w:r w:rsidRPr="00036450">
            <w:t>EDUCATION</w:t>
          </w:r>
        </w:p>
      </w:docPartBody>
    </w:docPart>
    <w:docPart>
      <w:docPartPr>
        <w:name w:val="BFAF301DAEE44840B9DF52C0B0A76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37DC5-7D93-4411-896B-1F289E1266B0}"/>
      </w:docPartPr>
      <w:docPartBody>
        <w:p w:rsidR="00B010F4" w:rsidRDefault="00B010F4">
          <w:pPr>
            <w:pStyle w:val="BFAF301DAEE44840B9DF52C0B0A76AF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F4"/>
    <w:rsid w:val="00680D9D"/>
    <w:rsid w:val="009A22AD"/>
    <w:rsid w:val="00B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58E40D7A7D4B6BB87C54DE240D50A2">
    <w:name w:val="A658E40D7A7D4B6BB87C54DE240D50A2"/>
  </w:style>
  <w:style w:type="paragraph" w:customStyle="1" w:styleId="2FABC5D5DB1E486096DC3F4A6F13E8A9">
    <w:name w:val="2FABC5D5DB1E486096DC3F4A6F13E8A9"/>
  </w:style>
  <w:style w:type="paragraph" w:customStyle="1" w:styleId="0800FC33441F45EEAF0527449440B3AA">
    <w:name w:val="0800FC33441F45EEAF0527449440B3AA"/>
  </w:style>
  <w:style w:type="paragraph" w:customStyle="1" w:styleId="0D07E0ABFFF34A65AA33092C865FCEEF">
    <w:name w:val="0D07E0ABFFF34A65AA33092C865FCEEF"/>
  </w:style>
  <w:style w:type="paragraph" w:customStyle="1" w:styleId="9825C354082945379A19126C5D64495E">
    <w:name w:val="9825C354082945379A19126C5D64495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5CB565C795D4C0691A153F1200DB7D9">
    <w:name w:val="35CB565C795D4C0691A153F1200DB7D9"/>
  </w:style>
  <w:style w:type="paragraph" w:customStyle="1" w:styleId="FC7D32589DF741CD9FCB6723F9990910">
    <w:name w:val="FC7D32589DF741CD9FCB6723F999091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BFAF301DAEE44840B9DF52C0B0A76AF8">
    <w:name w:val="BFAF301DAEE44840B9DF52C0B0A76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E57F0-9EA9-4B2E-962C-41F10CD0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{C9E93705-6723-496A-9575-F8B2FF27FF41}tf00546271_win32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2024-07-25T03:42:00Z</dcterms:created>
  <dcterms:modified xsi:type="dcterms:W3CDTF">2024-07-26T09:08:00Z</dcterms:modified>
</cp:coreProperties>
</file>